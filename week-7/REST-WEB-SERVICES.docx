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E6236" w14:textId="435675DC" w:rsidR="00807843" w:rsidRDefault="008813AE">
      <w:pPr>
        <w:pStyle w:val="Heading1"/>
      </w:pPr>
      <w:r>
        <w:t>REST WEB SERVICES</w:t>
      </w:r>
    </w:p>
    <w:p w14:paraId="4957676F" w14:textId="68BF9FCA" w:rsidR="002A2C3E" w:rsidRDefault="008813AE" w:rsidP="009E5464">
      <w:pPr>
        <w:pStyle w:val="ListBullet"/>
        <w:numPr>
          <w:ilvl w:val="0"/>
          <w:numId w:val="0"/>
        </w:numPr>
        <w:ind w:left="432"/>
        <w:rPr>
          <w:lang w:bidi="en-GB"/>
        </w:rPr>
      </w:pPr>
      <w:r>
        <w:rPr>
          <w:lang w:bidi="en-GB"/>
        </w:rPr>
        <w:t>Originally, applications were developed according to the monolithic architecture</w:t>
      </w:r>
      <w:r w:rsidR="002F696D">
        <w:rPr>
          <w:lang w:bidi="en-GB"/>
        </w:rPr>
        <w:t xml:space="preserve"> – where </w:t>
      </w:r>
      <w:r w:rsidR="00122276">
        <w:rPr>
          <w:lang w:bidi="en-GB"/>
        </w:rPr>
        <w:t>an application is considered as a whole</w:t>
      </w:r>
      <w:r w:rsidR="009E5464">
        <w:rPr>
          <w:lang w:bidi="en-GB"/>
        </w:rPr>
        <w:t>. T</w:t>
      </w:r>
      <w:r w:rsidR="002A2C3E">
        <w:rPr>
          <w:lang w:bidi="en-GB"/>
        </w:rPr>
        <w:t xml:space="preserve">he client sends a request to the controller where it is </w:t>
      </w:r>
      <w:r w:rsidR="009E5464">
        <w:rPr>
          <w:lang w:bidi="en-GB"/>
        </w:rPr>
        <w:t xml:space="preserve">sent </w:t>
      </w:r>
      <w:r w:rsidR="002A2C3E">
        <w:rPr>
          <w:lang w:bidi="en-GB"/>
        </w:rPr>
        <w:t>to the model, before being carried back to the view where a http response is sent back to the client</w:t>
      </w:r>
      <w:r w:rsidR="00122276">
        <w:rPr>
          <w:lang w:bidi="en-GB"/>
        </w:rPr>
        <w:t>.</w:t>
      </w:r>
      <w:r w:rsidR="002F696D">
        <w:rPr>
          <w:lang w:bidi="en-GB"/>
        </w:rPr>
        <w:t xml:space="preserve"> </w:t>
      </w:r>
    </w:p>
    <w:p w14:paraId="7BB084AF" w14:textId="315FF56F" w:rsidR="00F81FAB" w:rsidRDefault="00122276" w:rsidP="008813AE">
      <w:pPr>
        <w:pStyle w:val="ListBullet"/>
        <w:numPr>
          <w:ilvl w:val="0"/>
          <w:numId w:val="0"/>
        </w:numPr>
        <w:ind w:left="432"/>
        <w:rPr>
          <w:lang w:bidi="en-GB"/>
        </w:rPr>
      </w:pPr>
      <w:r>
        <w:rPr>
          <w:lang w:bidi="en-GB"/>
        </w:rPr>
        <w:t>H</w:t>
      </w:r>
      <w:r w:rsidR="002F696D">
        <w:rPr>
          <w:lang w:bidi="en-GB"/>
        </w:rPr>
        <w:t xml:space="preserve">owever, this has evolved to microservices architecture where an </w:t>
      </w:r>
      <w:r w:rsidR="008813AE">
        <w:rPr>
          <w:lang w:bidi="en-GB"/>
        </w:rPr>
        <w:t xml:space="preserve">application is </w:t>
      </w:r>
      <w:r w:rsidR="002F696D">
        <w:rPr>
          <w:lang w:bidi="en-GB"/>
        </w:rPr>
        <w:t>broken down into</w:t>
      </w:r>
      <w:r w:rsidR="008813AE">
        <w:rPr>
          <w:lang w:bidi="en-GB"/>
        </w:rPr>
        <w:t xml:space="preserve"> smaller projects on separate servers</w:t>
      </w:r>
      <w:r w:rsidR="002F696D">
        <w:rPr>
          <w:lang w:bidi="en-GB"/>
        </w:rPr>
        <w:t xml:space="preserve"> making development easier</w:t>
      </w:r>
      <w:r w:rsidR="008813AE">
        <w:rPr>
          <w:lang w:bidi="en-GB"/>
        </w:rPr>
        <w:t xml:space="preserve">. </w:t>
      </w:r>
    </w:p>
    <w:p w14:paraId="36E331EB" w14:textId="4980AD9B" w:rsidR="00F81FAB" w:rsidRDefault="00E65710" w:rsidP="008813AE">
      <w:pPr>
        <w:pStyle w:val="ListBullet"/>
        <w:numPr>
          <w:ilvl w:val="0"/>
          <w:numId w:val="0"/>
        </w:numPr>
        <w:ind w:left="432"/>
        <w:rPr>
          <w:lang w:bidi="en-GB"/>
        </w:rPr>
      </w:pPr>
      <w:r>
        <w:rPr>
          <w:lang w:bidi="en-GB"/>
        </w:rPr>
        <w:t>In t</w:t>
      </w:r>
      <w:r w:rsidR="008813AE">
        <w:rPr>
          <w:lang w:bidi="en-GB"/>
        </w:rPr>
        <w:t xml:space="preserve">hese servers the service layer is exposed with the help of </w:t>
      </w:r>
      <w:r>
        <w:rPr>
          <w:lang w:bidi="en-GB"/>
        </w:rPr>
        <w:t>web services</w:t>
      </w:r>
      <w:r w:rsidR="008813AE">
        <w:rPr>
          <w:lang w:bidi="en-GB"/>
        </w:rPr>
        <w:t xml:space="preserve">. </w:t>
      </w:r>
      <w:r w:rsidR="002F696D">
        <w:rPr>
          <w:lang w:bidi="en-GB"/>
        </w:rPr>
        <w:t>The main application still contains</w:t>
      </w:r>
      <w:r w:rsidR="008813AE">
        <w:rPr>
          <w:lang w:bidi="en-GB"/>
        </w:rPr>
        <w:t xml:space="preserve"> a controller and view</w:t>
      </w:r>
      <w:r w:rsidR="00B231E1">
        <w:rPr>
          <w:lang w:bidi="en-GB"/>
        </w:rPr>
        <w:t xml:space="preserve"> where the other serves contain a REST Controller</w:t>
      </w:r>
      <w:r w:rsidR="008813AE">
        <w:rPr>
          <w:lang w:bidi="en-GB"/>
        </w:rPr>
        <w:t>. A</w:t>
      </w:r>
      <w:r w:rsidR="002F696D">
        <w:rPr>
          <w:lang w:bidi="en-GB"/>
        </w:rPr>
        <w:t xml:space="preserve">n action is </w:t>
      </w:r>
      <w:r w:rsidR="008813AE">
        <w:rPr>
          <w:lang w:bidi="en-GB"/>
        </w:rPr>
        <w:t>process</w:t>
      </w:r>
      <w:r w:rsidR="002F696D">
        <w:rPr>
          <w:lang w:bidi="en-GB"/>
        </w:rPr>
        <w:t>ed</w:t>
      </w:r>
      <w:r w:rsidR="008813AE">
        <w:rPr>
          <w:lang w:bidi="en-GB"/>
        </w:rPr>
        <w:t xml:space="preserve"> </w:t>
      </w:r>
      <w:r w:rsidR="002F696D">
        <w:rPr>
          <w:lang w:bidi="en-GB"/>
        </w:rPr>
        <w:t>by</w:t>
      </w:r>
      <w:r w:rsidR="008813AE">
        <w:rPr>
          <w:lang w:bidi="en-GB"/>
        </w:rPr>
        <w:t xml:space="preserve"> the client sending a http request to the main</w:t>
      </w:r>
      <w:r w:rsidR="002F696D">
        <w:rPr>
          <w:lang w:bidi="en-GB"/>
        </w:rPr>
        <w:t xml:space="preserve"> app</w:t>
      </w:r>
      <w:r w:rsidR="008813AE">
        <w:rPr>
          <w:lang w:bidi="en-GB"/>
        </w:rPr>
        <w:t xml:space="preserve"> controller</w:t>
      </w:r>
      <w:r w:rsidR="002F696D">
        <w:rPr>
          <w:lang w:bidi="en-GB"/>
        </w:rPr>
        <w:t>. D</w:t>
      </w:r>
      <w:r w:rsidR="008813AE">
        <w:rPr>
          <w:lang w:bidi="en-GB"/>
        </w:rPr>
        <w:t>epending on the nature of this request it is carried through the appropriate route before the view sends</w:t>
      </w:r>
      <w:r>
        <w:rPr>
          <w:lang w:bidi="en-GB"/>
        </w:rPr>
        <w:t xml:space="preserve"> back</w:t>
      </w:r>
      <w:r w:rsidR="008813AE">
        <w:rPr>
          <w:lang w:bidi="en-GB"/>
        </w:rPr>
        <w:t xml:space="preserve"> a http response with the </w:t>
      </w:r>
      <w:r>
        <w:rPr>
          <w:lang w:bidi="en-GB"/>
        </w:rPr>
        <w:t xml:space="preserve">requested </w:t>
      </w:r>
      <w:r w:rsidR="008813AE">
        <w:rPr>
          <w:lang w:bidi="en-GB"/>
        </w:rPr>
        <w:t xml:space="preserve">information. </w:t>
      </w:r>
    </w:p>
    <w:p w14:paraId="5B5EAB70" w14:textId="59DD9EC7" w:rsidR="00807843" w:rsidRDefault="00DB55E5" w:rsidP="008813AE">
      <w:pPr>
        <w:pStyle w:val="ListBullet"/>
        <w:numPr>
          <w:ilvl w:val="0"/>
          <w:numId w:val="0"/>
        </w:numPr>
        <w:ind w:left="432"/>
      </w:pPr>
      <w:r>
        <w:rPr>
          <w:lang w:bidi="en-GB"/>
        </w:rPr>
        <w:t>A web service allows for program</w:t>
      </w:r>
      <w:r w:rsidR="00B231E1">
        <w:rPr>
          <w:lang w:bidi="en-GB"/>
        </w:rPr>
        <w:t>s</w:t>
      </w:r>
      <w:r>
        <w:rPr>
          <w:lang w:bidi="en-GB"/>
        </w:rPr>
        <w:t xml:space="preserve"> to talk to each other, even if the programming language or platform is different. There have been many different protocols such as SOAP, an XML based protocol</w:t>
      </w:r>
      <w:r w:rsidR="00F81FAB">
        <w:rPr>
          <w:lang w:bidi="en-GB"/>
        </w:rPr>
        <w:t xml:space="preserve">. Another commonly used protocol is REST which uses the HTTP protocol. </w:t>
      </w:r>
      <w:r w:rsidR="00B231E1">
        <w:rPr>
          <w:lang w:bidi="en-GB"/>
        </w:rPr>
        <w:t xml:space="preserve">It is key to be able to share and utilise information from other servers when developing according to the microservices architecture. </w:t>
      </w:r>
    </w:p>
    <w:sectPr w:rsidR="00807843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5C76A" w14:textId="77777777" w:rsidR="0056230F" w:rsidRDefault="0056230F">
      <w:r>
        <w:separator/>
      </w:r>
    </w:p>
    <w:p w14:paraId="2C8FE7CE" w14:textId="77777777" w:rsidR="0056230F" w:rsidRDefault="0056230F"/>
  </w:endnote>
  <w:endnote w:type="continuationSeparator" w:id="0">
    <w:p w14:paraId="06F1E2CA" w14:textId="77777777" w:rsidR="0056230F" w:rsidRDefault="0056230F">
      <w:r>
        <w:continuationSeparator/>
      </w:r>
    </w:p>
    <w:p w14:paraId="089602FA" w14:textId="77777777" w:rsidR="0056230F" w:rsidRDefault="005623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0EBA5A" w14:textId="77777777" w:rsidR="00807843" w:rsidRDefault="000F312B">
        <w:pPr>
          <w:pStyle w:val="Footer"/>
        </w:pPr>
        <w:r>
          <w:rPr>
            <w:lang w:bidi="en-GB"/>
          </w:rPr>
          <w:fldChar w:fldCharType="begin"/>
        </w:r>
        <w:r>
          <w:rPr>
            <w:lang w:bidi="en-GB"/>
          </w:rPr>
          <w:instrText xml:space="preserve"> PAGE   \* MERGEFORMAT </w:instrText>
        </w:r>
        <w:r>
          <w:rPr>
            <w:lang w:bidi="en-GB"/>
          </w:rPr>
          <w:fldChar w:fldCharType="separate"/>
        </w:r>
        <w:r>
          <w:rPr>
            <w:noProof/>
            <w:lang w:bidi="en-GB"/>
          </w:rPr>
          <w:t>0</w:t>
        </w:r>
        <w:r>
          <w:rPr>
            <w:noProof/>
            <w:lang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26613" w14:textId="77777777" w:rsidR="0056230F" w:rsidRDefault="0056230F">
      <w:r>
        <w:separator/>
      </w:r>
    </w:p>
    <w:p w14:paraId="4122B787" w14:textId="77777777" w:rsidR="0056230F" w:rsidRDefault="0056230F"/>
  </w:footnote>
  <w:footnote w:type="continuationSeparator" w:id="0">
    <w:p w14:paraId="2A574781" w14:textId="77777777" w:rsidR="0056230F" w:rsidRDefault="0056230F">
      <w:r>
        <w:continuationSeparator/>
      </w:r>
    </w:p>
    <w:p w14:paraId="715EE65E" w14:textId="77777777" w:rsidR="0056230F" w:rsidRDefault="0056230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28940956">
    <w:abstractNumId w:val="1"/>
  </w:num>
  <w:num w:numId="2" w16cid:durableId="1315795707">
    <w:abstractNumId w:val="0"/>
  </w:num>
  <w:num w:numId="3" w16cid:durableId="322707183">
    <w:abstractNumId w:val="2"/>
  </w:num>
  <w:num w:numId="4" w16cid:durableId="8777410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AE"/>
    <w:rsid w:val="000F312B"/>
    <w:rsid w:val="00122276"/>
    <w:rsid w:val="002A2C3E"/>
    <w:rsid w:val="002F696D"/>
    <w:rsid w:val="0056230F"/>
    <w:rsid w:val="00807843"/>
    <w:rsid w:val="008813AE"/>
    <w:rsid w:val="009E5464"/>
    <w:rsid w:val="00B231E1"/>
    <w:rsid w:val="00BF5141"/>
    <w:rsid w:val="00D24885"/>
    <w:rsid w:val="00D52B07"/>
    <w:rsid w:val="00DB55E5"/>
    <w:rsid w:val="00E65710"/>
    <w:rsid w:val="00F8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A9AF6B"/>
  <w15:chartTrackingRefBased/>
  <w15:docId w15:val="{AA6F6696-A072-FF4D-9788-C11EB3CB3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leanormaitland/Library/Containers/com.microsoft.Word/Data/Library/Application%20Support/Microsoft/Office/16.0/DTS/en-GB%7bFC221B91-F332-884F-9947-9220004361F2%7d/%7bE998200F-9F16-9A4E-BBB5-CBA68F9D9057%7dtf10002086_mac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35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Eleanor Maitland</cp:lastModifiedBy>
  <cp:revision>4</cp:revision>
  <dcterms:created xsi:type="dcterms:W3CDTF">2023-06-20T09:31:00Z</dcterms:created>
  <dcterms:modified xsi:type="dcterms:W3CDTF">2023-06-20T10:44:00Z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